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BE6A6F">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2024D6ED" w14:textId="09E8B797" w:rsidR="003174D0" w:rsidRDefault="003174D0" w:rsidP="003174D0">
      <w:pPr>
        <w:pStyle w:val="Title2"/>
        <w:numPr>
          <w:ilvl w:val="0"/>
          <w:numId w:val="17"/>
        </w:numPr>
        <w:jc w:val="left"/>
      </w:pPr>
      <w:r w:rsidRPr="003174D0">
        <w:t>Intro</w:t>
      </w:r>
      <w:r>
        <w:t>duction and Description</w:t>
      </w:r>
    </w:p>
    <w:p w14:paraId="3FD7D6C0" w14:textId="6611D0AD" w:rsidR="003174D0" w:rsidRDefault="003174D0" w:rsidP="003174D0">
      <w:pPr>
        <w:pStyle w:val="Title2"/>
        <w:numPr>
          <w:ilvl w:val="0"/>
          <w:numId w:val="17"/>
        </w:numPr>
        <w:jc w:val="left"/>
      </w:pPr>
      <w:r>
        <w:t>Literature Review</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573386E5" w14:textId="6ECAE132" w:rsidR="00F90CFC" w:rsidRDefault="00F90CFC" w:rsidP="00F90CFC">
      <w:pPr>
        <w:pStyle w:val="Title2"/>
        <w:jc w:val="left"/>
      </w:pPr>
    </w:p>
    <w:p w14:paraId="782E2B7A" w14:textId="1E46F251" w:rsidR="00F90CFC" w:rsidRDefault="00F90CFC" w:rsidP="00F90CFC">
      <w:pPr>
        <w:pStyle w:val="Title2"/>
        <w:jc w:val="left"/>
      </w:pPr>
    </w:p>
    <w:p w14:paraId="22CABECE" w14:textId="5706B336" w:rsidR="00F90CFC" w:rsidRDefault="00F90CFC" w:rsidP="00F90CFC">
      <w:pPr>
        <w:pStyle w:val="Title2"/>
        <w:jc w:val="left"/>
      </w:pPr>
    </w:p>
    <w:p w14:paraId="2A13E2CA" w14:textId="77777777" w:rsidR="00107F58" w:rsidRDefault="00107F58" w:rsidP="00495BC0">
      <w:pPr>
        <w:pStyle w:val="Title2"/>
        <w:jc w:val="left"/>
      </w:pPr>
    </w:p>
    <w:p w14:paraId="4F4FE19F" w14:textId="0AA80D2A"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3416C53A" w:rsidR="00887379" w:rsidRDefault="00CD1C31" w:rsidP="00887379">
      <w:pPr>
        <w:pStyle w:val="Title2"/>
        <w:spacing w:before="100" w:beforeAutospacing="1" w:after="100" w:afterAutospacing="1"/>
        <w:jc w:val="left"/>
        <w:rPr>
          <w:u w:val="single"/>
        </w:rPr>
      </w:pPr>
      <w:r>
        <w:rPr>
          <w:u w:val="single"/>
        </w:rPr>
        <w:t>1.3 Summary of the project</w:t>
      </w:r>
    </w:p>
    <w:p w14:paraId="68990F2B" w14:textId="60BC1C7D" w:rsidR="00BF5A8D" w:rsidRPr="00BF5A8D" w:rsidRDefault="00BF5A8D" w:rsidP="00887379">
      <w:pPr>
        <w:pStyle w:val="Title2"/>
        <w:spacing w:before="100" w:beforeAutospacing="1" w:after="100" w:afterAutospacing="1"/>
        <w:jc w:val="left"/>
        <w:rPr>
          <w:sz w:val="22"/>
          <w:szCs w:val="22"/>
        </w:rPr>
      </w:pPr>
      <w:r>
        <w:rPr>
          <w:sz w:val="22"/>
          <w:szCs w:val="22"/>
        </w:rPr>
        <w:t>All in all, I will be developing an autonomous car simulation using the latest methods in Artificial Intelligence such as a Genetic Algorithm to help evolve the car into a safe, effective and fast autonomous vehicle which then will be comparable to a nearly identical real-world scenario to find the strengths weaknesses and improvements needed to this A.I. system.</w:t>
      </w:r>
    </w:p>
    <w:p w14:paraId="67FF8C52" w14:textId="51B706D2" w:rsidR="00F90CFC" w:rsidRDefault="00F90CFC" w:rsidP="00F90CFC">
      <w:pPr>
        <w:pStyle w:val="Title2"/>
        <w:rPr>
          <w:sz w:val="32"/>
          <w:szCs w:val="32"/>
          <w:u w:val="single"/>
        </w:rPr>
      </w:pPr>
    </w:p>
    <w:p w14:paraId="758D88BE" w14:textId="51C3D4C9" w:rsidR="00F90CFC" w:rsidRDefault="00F90CFC" w:rsidP="00F90CFC">
      <w:pPr>
        <w:pStyle w:val="Title2"/>
        <w:rPr>
          <w:sz w:val="32"/>
          <w:szCs w:val="32"/>
          <w:u w:val="single"/>
        </w:rPr>
      </w:pPr>
    </w:p>
    <w:p w14:paraId="60C71549" w14:textId="50886B6F" w:rsidR="00F90CFC" w:rsidRDefault="00F90CFC" w:rsidP="00F90CFC">
      <w:pPr>
        <w:pStyle w:val="Title2"/>
        <w:rPr>
          <w:sz w:val="32"/>
          <w:szCs w:val="32"/>
          <w:u w:val="single"/>
        </w:rPr>
      </w:pPr>
    </w:p>
    <w:p w14:paraId="1C8E59F8" w14:textId="1C1E2E00" w:rsidR="00F90CFC" w:rsidRDefault="00F90CFC" w:rsidP="00F90CFC">
      <w:pPr>
        <w:pStyle w:val="Title2"/>
        <w:rPr>
          <w:sz w:val="32"/>
          <w:szCs w:val="32"/>
          <w:u w:val="single"/>
        </w:rPr>
      </w:pPr>
    </w:p>
    <w:p w14:paraId="4CD78499" w14:textId="0306D02E" w:rsidR="00F90CFC" w:rsidRDefault="00F90CFC" w:rsidP="00F90CFC">
      <w:pPr>
        <w:pStyle w:val="Title2"/>
        <w:rPr>
          <w:sz w:val="32"/>
          <w:szCs w:val="32"/>
          <w:u w:val="single"/>
        </w:rPr>
      </w:pPr>
    </w:p>
    <w:p w14:paraId="376D2C15" w14:textId="72410462" w:rsidR="00F90CFC" w:rsidRDefault="00F90CFC" w:rsidP="00F90CFC">
      <w:pPr>
        <w:pStyle w:val="Title2"/>
        <w:rPr>
          <w:sz w:val="32"/>
          <w:szCs w:val="32"/>
          <w:u w:val="single"/>
        </w:rPr>
      </w:pPr>
    </w:p>
    <w:p w14:paraId="435223E1" w14:textId="41374761" w:rsidR="00F90CFC" w:rsidRDefault="00F90CFC" w:rsidP="00F90CFC">
      <w:pPr>
        <w:pStyle w:val="Title2"/>
        <w:rPr>
          <w:sz w:val="32"/>
          <w:szCs w:val="32"/>
          <w:u w:val="single"/>
        </w:rPr>
      </w:pPr>
    </w:p>
    <w:p w14:paraId="00BA2983" w14:textId="00D72ED5" w:rsidR="00F90CFC" w:rsidRDefault="00F90CFC" w:rsidP="00F90CFC">
      <w:pPr>
        <w:pStyle w:val="Title2"/>
        <w:rPr>
          <w:sz w:val="32"/>
          <w:szCs w:val="32"/>
          <w:u w:val="single"/>
        </w:rPr>
      </w:pPr>
    </w:p>
    <w:p w14:paraId="5A2C433F" w14:textId="6F1CB11E" w:rsidR="00F90CFC" w:rsidRDefault="00F90CFC" w:rsidP="00F90CFC">
      <w:pPr>
        <w:pStyle w:val="Title2"/>
        <w:rPr>
          <w:sz w:val="32"/>
          <w:szCs w:val="32"/>
          <w:u w:val="single"/>
        </w:rPr>
      </w:pPr>
    </w:p>
    <w:p w14:paraId="3E3C5172" w14:textId="77777777" w:rsidR="00F25EDC" w:rsidRDefault="00F25EDC" w:rsidP="00F25EDC">
      <w:pPr>
        <w:pStyle w:val="Title2"/>
        <w:jc w:val="left"/>
        <w:rPr>
          <w:sz w:val="32"/>
          <w:szCs w:val="32"/>
          <w:u w:val="single"/>
        </w:rPr>
      </w:pPr>
    </w:p>
    <w:p w14:paraId="708A3B26" w14:textId="74A6CE11" w:rsidR="008E38D1" w:rsidRDefault="00495BC0" w:rsidP="00F25EDC">
      <w:pPr>
        <w:pStyle w:val="Title2"/>
        <w:jc w:val="left"/>
        <w:rPr>
          <w:sz w:val="32"/>
          <w:szCs w:val="32"/>
          <w:u w:val="single"/>
        </w:rPr>
      </w:pPr>
      <w:r>
        <w:rPr>
          <w:sz w:val="32"/>
          <w:szCs w:val="32"/>
          <w:u w:val="single"/>
        </w:rPr>
        <w:t xml:space="preserve">Section 2: </w:t>
      </w:r>
      <w:r w:rsidR="008E38D1">
        <w:rPr>
          <w:sz w:val="32"/>
          <w:szCs w:val="32"/>
          <w:u w:val="single"/>
        </w:rPr>
        <w:t>Literature Review</w:t>
      </w:r>
    </w:p>
    <w:p w14:paraId="74954406" w14:textId="1D5F84CE" w:rsidR="00F90CFC" w:rsidRDefault="00F90CFC" w:rsidP="00F90CFC">
      <w:pPr>
        <w:pStyle w:val="Title2"/>
        <w:rPr>
          <w:sz w:val="32"/>
          <w:szCs w:val="32"/>
          <w:u w:val="single"/>
        </w:rPr>
      </w:pPr>
    </w:p>
    <w:p w14:paraId="74769897" w14:textId="04C8DD2F" w:rsidR="00F90CFC" w:rsidRDefault="00F90CFC" w:rsidP="00F90CFC">
      <w:pPr>
        <w:pStyle w:val="Title2"/>
        <w:rPr>
          <w:sz w:val="32"/>
          <w:szCs w:val="32"/>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175E8412" w14:textId="77777777" w:rsidR="00BE2519" w:rsidRDefault="00BE2519" w:rsidP="00495BC0">
      <w:pPr>
        <w:pStyle w:val="Title2"/>
        <w:ind w:left="720"/>
        <w:jc w:val="left"/>
        <w:rPr>
          <w:sz w:val="32"/>
          <w:szCs w:val="32"/>
          <w:u w:val="single"/>
        </w:rPr>
      </w:pPr>
    </w:p>
    <w:p w14:paraId="2FEB5F36" w14:textId="3230DB6C" w:rsidR="008E38D1" w:rsidRDefault="00495BC0" w:rsidP="00495BC0">
      <w:pPr>
        <w:pStyle w:val="Title2"/>
        <w:ind w:left="720"/>
        <w:jc w:val="left"/>
        <w:rPr>
          <w:sz w:val="32"/>
          <w:szCs w:val="32"/>
          <w:u w:val="single"/>
        </w:rPr>
      </w:pPr>
      <w:r>
        <w:rPr>
          <w:sz w:val="32"/>
          <w:szCs w:val="32"/>
          <w:u w:val="single"/>
        </w:rPr>
        <w:t xml:space="preserve">Section 3: </w:t>
      </w:r>
      <w:r w:rsidR="008E38D1">
        <w:rPr>
          <w:sz w:val="32"/>
          <w:szCs w:val="32"/>
          <w:u w:val="single"/>
        </w:rPr>
        <w:t>Methodology used</w:t>
      </w:r>
    </w:p>
    <w:p w14:paraId="130C4F0A" w14:textId="5A40F94A" w:rsidR="00F90CFC" w:rsidRDefault="00F90CFC" w:rsidP="00F90CFC">
      <w:pPr>
        <w:pStyle w:val="Title2"/>
        <w:rPr>
          <w:sz w:val="32"/>
          <w:szCs w:val="32"/>
          <w:u w:val="single"/>
        </w:rPr>
      </w:pP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495BC0">
      <w:pPr>
        <w:pStyle w:val="Title2"/>
        <w:ind w:left="720"/>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3E114D">
      <w:pPr>
        <w:pStyle w:val="Title2"/>
        <w:ind w:left="720"/>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3E114D">
      <w:pPr>
        <w:pStyle w:val="Title2"/>
        <w:ind w:left="720"/>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65CB239C" w14:textId="77777777" w:rsidR="008E38D1" w:rsidRPr="008E38D1" w:rsidRDefault="008E38D1" w:rsidP="008E38D1">
      <w:pPr>
        <w:pStyle w:val="Title2"/>
        <w:jc w:val="left"/>
        <w:rPr>
          <w:sz w:val="22"/>
          <w:szCs w:val="22"/>
          <w:u w:val="single"/>
        </w:rPr>
      </w:pPr>
    </w:p>
    <w:p w14:paraId="57EED79B" w14:textId="77777777" w:rsidR="008E38D1" w:rsidRDefault="008E38D1" w:rsidP="008E38D1">
      <w:pPr>
        <w:pStyle w:val="SectionTitle"/>
        <w:jc w:val="left"/>
      </w:pPr>
    </w:p>
    <w:sdt>
      <w:sdtPr>
        <w:rPr>
          <w:rFonts w:asciiTheme="minorHAnsi" w:eastAsiaTheme="minorEastAsia" w:hAnsiTheme="minorHAnsi" w:cstheme="minorBidi"/>
        </w:rPr>
        <w:id w:val="62297111"/>
        <w:docPartObj>
          <w:docPartGallery w:val="Bibliographies"/>
          <w:docPartUnique/>
        </w:docPartObj>
      </w:sdtPr>
      <w:sdtEndPr/>
      <w:sdtContent>
        <w:p w14:paraId="02C65D11" w14:textId="0A78D0CC" w:rsidR="00E81978" w:rsidRPr="00D921E4" w:rsidRDefault="005D3A03" w:rsidP="008E38D1">
          <w:pPr>
            <w:pStyle w:val="SectionTitle"/>
            <w:jc w:val="left"/>
            <w:rPr>
              <w:sz w:val="36"/>
              <w:szCs w:val="36"/>
            </w:rPr>
          </w:pPr>
          <w:r w:rsidRPr="00D921E4">
            <w:rPr>
              <w:sz w:val="36"/>
              <w:szCs w:val="36"/>
            </w:rPr>
            <w:t>References</w:t>
          </w:r>
        </w:p>
        <w:p w14:paraId="0EED0642"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EE06AF7" w14:textId="77777777" w:rsidR="008E38D1" w:rsidRDefault="00C31D30" w:rsidP="008E38D1">
          <w:pPr>
            <w:pStyle w:val="Bibliography"/>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3D1A3D8C" w14:textId="3E243A61" w:rsidR="00E81978" w:rsidRDefault="005D3A03" w:rsidP="008E38D1">
      <w:pPr>
        <w:pStyle w:val="Bibliography"/>
        <w:rPr>
          <w:noProof/>
        </w:rPr>
      </w:pPr>
      <w:r>
        <w:t>.</w:t>
      </w:r>
    </w:p>
    <w:sectPr w:rsidR="00E81978">
      <w:foot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05E8" w14:textId="77777777" w:rsidR="00BE6A6F" w:rsidRDefault="00BE6A6F">
      <w:pPr>
        <w:spacing w:line="240" w:lineRule="auto"/>
      </w:pPr>
      <w:r>
        <w:separator/>
      </w:r>
    </w:p>
    <w:p w14:paraId="05597C63" w14:textId="77777777" w:rsidR="00BE6A6F" w:rsidRDefault="00BE6A6F"/>
  </w:endnote>
  <w:endnote w:type="continuationSeparator" w:id="0">
    <w:p w14:paraId="51E6E5DC" w14:textId="77777777" w:rsidR="00BE6A6F" w:rsidRDefault="00BE6A6F">
      <w:pPr>
        <w:spacing w:line="240" w:lineRule="auto"/>
      </w:pPr>
      <w:r>
        <w:continuationSeparator/>
      </w:r>
    </w:p>
    <w:p w14:paraId="220D1319" w14:textId="77777777" w:rsidR="00BE6A6F" w:rsidRDefault="00BE6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9C51" w14:textId="77777777" w:rsidR="00BE6A6F" w:rsidRDefault="00BE6A6F">
      <w:pPr>
        <w:spacing w:line="240" w:lineRule="auto"/>
      </w:pPr>
      <w:r>
        <w:separator/>
      </w:r>
    </w:p>
    <w:p w14:paraId="4374CB5B" w14:textId="77777777" w:rsidR="00BE6A6F" w:rsidRDefault="00BE6A6F"/>
  </w:footnote>
  <w:footnote w:type="continuationSeparator" w:id="0">
    <w:p w14:paraId="0A4C9B43" w14:textId="77777777" w:rsidR="00BE6A6F" w:rsidRDefault="00BE6A6F">
      <w:pPr>
        <w:spacing w:line="240" w:lineRule="auto"/>
      </w:pPr>
      <w:r>
        <w:continuationSeparator/>
      </w:r>
    </w:p>
    <w:p w14:paraId="37ED0A1E" w14:textId="77777777" w:rsidR="00BE6A6F" w:rsidRDefault="00BE6A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32C87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827E2"/>
    <w:rsid w:val="000D3F41"/>
    <w:rsid w:val="00107F58"/>
    <w:rsid w:val="00161587"/>
    <w:rsid w:val="00222554"/>
    <w:rsid w:val="00236A50"/>
    <w:rsid w:val="003174D0"/>
    <w:rsid w:val="00337A83"/>
    <w:rsid w:val="00355DCA"/>
    <w:rsid w:val="0036669B"/>
    <w:rsid w:val="003B65A8"/>
    <w:rsid w:val="003C0760"/>
    <w:rsid w:val="003E114D"/>
    <w:rsid w:val="004435D7"/>
    <w:rsid w:val="00495BC0"/>
    <w:rsid w:val="004C5300"/>
    <w:rsid w:val="00506970"/>
    <w:rsid w:val="00551A02"/>
    <w:rsid w:val="005534FA"/>
    <w:rsid w:val="00572DF6"/>
    <w:rsid w:val="005A4A08"/>
    <w:rsid w:val="005A5F7F"/>
    <w:rsid w:val="005D3A03"/>
    <w:rsid w:val="005D6B05"/>
    <w:rsid w:val="00696C7A"/>
    <w:rsid w:val="006E7DF6"/>
    <w:rsid w:val="006F670A"/>
    <w:rsid w:val="00764BAD"/>
    <w:rsid w:val="007F1AA1"/>
    <w:rsid w:val="007F4D23"/>
    <w:rsid w:val="008002C0"/>
    <w:rsid w:val="00887379"/>
    <w:rsid w:val="008C5323"/>
    <w:rsid w:val="008E38D1"/>
    <w:rsid w:val="008F378F"/>
    <w:rsid w:val="0090437C"/>
    <w:rsid w:val="009303AA"/>
    <w:rsid w:val="00942F1B"/>
    <w:rsid w:val="009A6A3B"/>
    <w:rsid w:val="00A36CE0"/>
    <w:rsid w:val="00AD6271"/>
    <w:rsid w:val="00B60E8E"/>
    <w:rsid w:val="00B823AA"/>
    <w:rsid w:val="00B8515B"/>
    <w:rsid w:val="00BA45DB"/>
    <w:rsid w:val="00BE2519"/>
    <w:rsid w:val="00BE6A6F"/>
    <w:rsid w:val="00BF4184"/>
    <w:rsid w:val="00BF5A8D"/>
    <w:rsid w:val="00C0601E"/>
    <w:rsid w:val="00C31D30"/>
    <w:rsid w:val="00C419AC"/>
    <w:rsid w:val="00CD1C31"/>
    <w:rsid w:val="00CD29A2"/>
    <w:rsid w:val="00CD6E39"/>
    <w:rsid w:val="00CE464C"/>
    <w:rsid w:val="00CF6E91"/>
    <w:rsid w:val="00D85B68"/>
    <w:rsid w:val="00D921E4"/>
    <w:rsid w:val="00DE48B0"/>
    <w:rsid w:val="00E6004D"/>
    <w:rsid w:val="00E81978"/>
    <w:rsid w:val="00EB7F12"/>
    <w:rsid w:val="00EC39CC"/>
    <w:rsid w:val="00F25EDC"/>
    <w:rsid w:val="00F379B7"/>
    <w:rsid w:val="00F40CB7"/>
    <w:rsid w:val="00F525FA"/>
    <w:rsid w:val="00F90CFC"/>
    <w:rsid w:val="00FD0C4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8B1680"/>
    <w:rsid w:val="00A1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129</TotalTime>
  <Pages>11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61</cp:revision>
  <dcterms:created xsi:type="dcterms:W3CDTF">2022-03-19T15:05:00Z</dcterms:created>
  <dcterms:modified xsi:type="dcterms:W3CDTF">2022-03-20T13:49:00Z</dcterms:modified>
</cp:coreProperties>
</file>